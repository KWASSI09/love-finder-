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D584" w14:textId="3F986BE9" w:rsidR="00BC72B9" w:rsidRDefault="008B2CA0">
      <w:pPr>
        <w:pStyle w:val="Title"/>
      </w:pPr>
      <w:r>
        <w:t>What age of people find the most love?</w:t>
      </w:r>
    </w:p>
    <w:p w14:paraId="55709519" w14:textId="77777777" w:rsidR="0056637A" w:rsidRDefault="0056637A">
      <w:pPr>
        <w:pStyle w:val="Title"/>
      </w:pPr>
    </w:p>
    <w:p w14:paraId="31938BC9" w14:textId="47E537BF" w:rsidR="0056637A" w:rsidRPr="0056637A" w:rsidRDefault="0056637A">
      <w:pPr>
        <w:pStyle w:val="Title"/>
        <w:rPr>
          <w:b w:val="0"/>
          <w:bCs/>
          <w:sz w:val="30"/>
          <w:szCs w:val="30"/>
        </w:rPr>
      </w:pPr>
      <w:r>
        <w:rPr>
          <w:b w:val="0"/>
          <w:bCs/>
          <w:sz w:val="30"/>
          <w:szCs w:val="30"/>
        </w:rPr>
        <w:t xml:space="preserve">By </w:t>
      </w:r>
      <w:proofErr w:type="spellStart"/>
      <w:r w:rsidRPr="0056637A">
        <w:rPr>
          <w:b w:val="0"/>
          <w:bCs/>
          <w:sz w:val="30"/>
          <w:szCs w:val="30"/>
        </w:rPr>
        <w:t>Motasim</w:t>
      </w:r>
      <w:proofErr w:type="spellEnd"/>
      <w:r w:rsidRPr="0056637A">
        <w:rPr>
          <w:b w:val="0"/>
          <w:bCs/>
          <w:sz w:val="30"/>
          <w:szCs w:val="30"/>
        </w:rPr>
        <w:t xml:space="preserve"> Nasir</w:t>
      </w:r>
    </w:p>
    <w:p w14:paraId="6BEBE21F" w14:textId="6640B106" w:rsidR="00BC72B9" w:rsidRDefault="006D639D">
      <w:pPr>
        <w:pStyle w:val="Heading1"/>
      </w:pPr>
      <w:r>
        <w:t xml:space="preserve">What does online </w:t>
      </w:r>
      <w:r w:rsidR="00B851E4">
        <w:t>research</w:t>
      </w:r>
      <w:r>
        <w:t xml:space="preserve"> say?</w:t>
      </w:r>
    </w:p>
    <w:p w14:paraId="075608E7" w14:textId="1A9D6AAF" w:rsidR="00BC72B9" w:rsidRDefault="000D642F" w:rsidP="008F14A6">
      <w:r>
        <w:rPr>
          <w:noProof/>
        </w:rPr>
        <w:drawing>
          <wp:anchor distT="0" distB="0" distL="114300" distR="114300" simplePos="0" relativeHeight="251659264" behindDoc="0" locked="0" layoutInCell="1" allowOverlap="1" wp14:anchorId="30182D92" wp14:editId="65F2D97A">
            <wp:simplePos x="0" y="0"/>
            <wp:positionH relativeFrom="column">
              <wp:posOffset>55245</wp:posOffset>
            </wp:positionH>
            <wp:positionV relativeFrom="paragraph">
              <wp:posOffset>718185</wp:posOffset>
            </wp:positionV>
            <wp:extent cx="3022600" cy="18161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2600" cy="1816100"/>
                    </a:xfrm>
                    <a:prstGeom prst="rect">
                      <a:avLst/>
                    </a:prstGeom>
                  </pic:spPr>
                </pic:pic>
              </a:graphicData>
            </a:graphic>
          </wp:anchor>
        </w:drawing>
      </w:r>
      <w:r w:rsidR="008F14A6">
        <w:t xml:space="preserve">According to online questionnaire’s, the 50% point occurs within college. This is roughly in the late teens. </w:t>
      </w:r>
      <w:r w:rsidR="00CE770B">
        <w:t>In other words, by the end of college, majority of people have already met their other half.</w:t>
      </w:r>
    </w:p>
    <w:p w14:paraId="241272E0" w14:textId="72CDB0CC" w:rsidR="009537FF" w:rsidRDefault="009537FF" w:rsidP="008F14A6"/>
    <w:p w14:paraId="58046F81" w14:textId="4677A7CF" w:rsidR="009537FF" w:rsidRDefault="009537FF" w:rsidP="008F14A6">
      <w:r>
        <w:t xml:space="preserve">Another source tells us that </w:t>
      </w:r>
      <w:r w:rsidR="00CD7230">
        <w:t xml:space="preserve">the average woman finds their life parter at the age of 25. </w:t>
      </w:r>
      <w:r w:rsidR="00B851E4">
        <w:t>Whereas for men, they are more likely to find it at the age of 28.</w:t>
      </w:r>
    </w:p>
    <w:p w14:paraId="0AA04A55" w14:textId="10F95243" w:rsidR="00BC72B9" w:rsidRDefault="00B851E4">
      <w:r>
        <w:t>These statistics vary from source to source so it can be quite tricky to get an accurate age.</w:t>
      </w:r>
    </w:p>
    <w:p w14:paraId="562F3970" w14:textId="23139B6F" w:rsidR="000D642F" w:rsidRDefault="001A76ED" w:rsidP="00EB3219">
      <w:pPr>
        <w:keepNext/>
        <w:keepLines/>
        <w:spacing w:before="400" w:after="160"/>
        <w:contextualSpacing/>
        <w:outlineLvl w:val="0"/>
        <w:rPr>
          <w:rFonts w:asciiTheme="majorHAnsi" w:eastAsiaTheme="majorEastAsia" w:hAnsiTheme="majorHAnsi" w:cstheme="majorBidi"/>
          <w:b/>
          <w:color w:val="454541" w:themeColor="text2" w:themeTint="E6"/>
          <w:sz w:val="44"/>
          <w:szCs w:val="32"/>
        </w:rPr>
      </w:pPr>
      <w:r>
        <w:rPr>
          <w:rFonts w:asciiTheme="majorHAnsi" w:eastAsiaTheme="majorEastAsia" w:hAnsiTheme="majorHAnsi" w:cstheme="majorBidi"/>
          <w:b/>
          <w:color w:val="454541" w:themeColor="text2" w:themeTint="E6"/>
          <w:sz w:val="44"/>
          <w:szCs w:val="32"/>
        </w:rPr>
        <w:t>What does science say</w:t>
      </w:r>
      <w:r w:rsidR="000D642F" w:rsidRPr="000D642F">
        <w:rPr>
          <w:rFonts w:asciiTheme="majorHAnsi" w:eastAsiaTheme="majorEastAsia" w:hAnsiTheme="majorHAnsi" w:cstheme="majorBidi"/>
          <w:b/>
          <w:color w:val="454541" w:themeColor="text2" w:themeTint="E6"/>
          <w:sz w:val="44"/>
          <w:szCs w:val="32"/>
        </w:rPr>
        <w:t>?</w:t>
      </w:r>
    </w:p>
    <w:p w14:paraId="423EB56F" w14:textId="77777777" w:rsidR="00EB3219" w:rsidRPr="00EB3219" w:rsidRDefault="00EB3219" w:rsidP="00EB3219">
      <w:pPr>
        <w:keepNext/>
        <w:keepLines/>
        <w:spacing w:before="400" w:after="160"/>
        <w:contextualSpacing/>
        <w:outlineLvl w:val="0"/>
        <w:rPr>
          <w:rFonts w:asciiTheme="majorHAnsi" w:eastAsiaTheme="majorEastAsia" w:hAnsiTheme="majorHAnsi" w:cstheme="majorBidi"/>
          <w:b/>
          <w:color w:val="454541" w:themeColor="text2" w:themeTint="E6"/>
          <w:sz w:val="44"/>
          <w:szCs w:val="32"/>
        </w:rPr>
      </w:pPr>
    </w:p>
    <w:p w14:paraId="61C8461D" w14:textId="28EC9B83" w:rsidR="00110316" w:rsidRDefault="00EB3219" w:rsidP="00110316">
      <w:r>
        <w:t xml:space="preserve">Science research says true love </w:t>
      </w:r>
      <w:r w:rsidR="003A42CA">
        <w:t>finds you between the ages of 27 and 35</w:t>
      </w:r>
      <w:r w:rsidR="00110316">
        <w:t>.</w:t>
      </w:r>
    </w:p>
    <w:p w14:paraId="1816C70F" w14:textId="7C8A23FF" w:rsidR="00110316" w:rsidRDefault="00110316" w:rsidP="00110316">
      <w:r>
        <w:t>Mathematician Dr. Hannah Fry conducted a study in which her findings were that people maximise their chances of finding love after the age of 27.</w:t>
      </w:r>
    </w:p>
    <w:p w14:paraId="6D3827F9" w14:textId="4B25160C" w:rsidR="0056637A" w:rsidRDefault="0056637A" w:rsidP="00C0512D">
      <w:pPr>
        <w:keepNext/>
        <w:keepLines/>
        <w:spacing w:before="400" w:after="160"/>
        <w:contextualSpacing/>
        <w:outlineLvl w:val="0"/>
        <w:rPr>
          <w:rFonts w:asciiTheme="majorHAnsi" w:eastAsiaTheme="majorEastAsia" w:hAnsiTheme="majorHAnsi" w:cstheme="majorBidi"/>
          <w:b/>
          <w:color w:val="454541" w:themeColor="text2" w:themeTint="E6"/>
          <w:sz w:val="44"/>
          <w:szCs w:val="32"/>
        </w:rPr>
      </w:pPr>
      <w:r>
        <w:rPr>
          <w:rFonts w:asciiTheme="majorHAnsi" w:eastAsiaTheme="majorEastAsia" w:hAnsiTheme="majorHAnsi" w:cstheme="majorBidi"/>
          <w:b/>
          <w:color w:val="454541" w:themeColor="text2" w:themeTint="E6"/>
          <w:sz w:val="44"/>
          <w:szCs w:val="32"/>
        </w:rPr>
        <w:lastRenderedPageBreak/>
        <w:t xml:space="preserve">What </w:t>
      </w:r>
      <w:r>
        <w:rPr>
          <w:rFonts w:asciiTheme="majorHAnsi" w:eastAsiaTheme="majorEastAsia" w:hAnsiTheme="majorHAnsi" w:cstheme="majorBidi"/>
          <w:b/>
          <w:color w:val="454541" w:themeColor="text2" w:themeTint="E6"/>
          <w:sz w:val="44"/>
          <w:szCs w:val="32"/>
        </w:rPr>
        <w:t>are the affecting factors</w:t>
      </w:r>
      <w:r w:rsidRPr="000D642F">
        <w:rPr>
          <w:rFonts w:asciiTheme="majorHAnsi" w:eastAsiaTheme="majorEastAsia" w:hAnsiTheme="majorHAnsi" w:cstheme="majorBidi"/>
          <w:b/>
          <w:color w:val="454541" w:themeColor="text2" w:themeTint="E6"/>
          <w:sz w:val="44"/>
          <w:szCs w:val="32"/>
        </w:rPr>
        <w:t>?</w:t>
      </w:r>
    </w:p>
    <w:p w14:paraId="1E626063" w14:textId="77777777" w:rsidR="0056637A" w:rsidRPr="00EB3219" w:rsidRDefault="0056637A" w:rsidP="00C0512D">
      <w:pPr>
        <w:keepNext/>
        <w:keepLines/>
        <w:spacing w:before="400" w:after="160"/>
        <w:contextualSpacing/>
        <w:outlineLvl w:val="0"/>
        <w:rPr>
          <w:rFonts w:asciiTheme="majorHAnsi" w:eastAsiaTheme="majorEastAsia" w:hAnsiTheme="majorHAnsi" w:cstheme="majorBidi"/>
          <w:b/>
          <w:color w:val="454541" w:themeColor="text2" w:themeTint="E6"/>
          <w:sz w:val="44"/>
          <w:szCs w:val="32"/>
        </w:rPr>
      </w:pPr>
    </w:p>
    <w:p w14:paraId="01FF8870" w14:textId="7FA5EBB1" w:rsidR="0056637A" w:rsidRDefault="0056637A" w:rsidP="00110316">
      <w:r>
        <w:t>Things to keep in mind when conducting this study is that these results will vary from place to place. Especially with different cultures, beliefs and countries. We have places where majority tend to get married at a younger age than other countries where it is traditional to delay marriage. These things will affect the results of our study.</w:t>
      </w:r>
    </w:p>
    <w:p w14:paraId="2E33591E" w14:textId="6DE0292D" w:rsidR="0056637A" w:rsidRDefault="0056637A" w:rsidP="00C0512D">
      <w:pPr>
        <w:keepNext/>
        <w:keepLines/>
        <w:spacing w:before="400" w:after="160"/>
        <w:contextualSpacing/>
        <w:outlineLvl w:val="0"/>
        <w:rPr>
          <w:rFonts w:asciiTheme="majorHAnsi" w:eastAsiaTheme="majorEastAsia" w:hAnsiTheme="majorHAnsi" w:cstheme="majorBidi"/>
          <w:b/>
          <w:color w:val="454541" w:themeColor="text2" w:themeTint="E6"/>
          <w:sz w:val="44"/>
          <w:szCs w:val="32"/>
        </w:rPr>
      </w:pPr>
      <w:r>
        <w:rPr>
          <w:rFonts w:asciiTheme="majorHAnsi" w:eastAsiaTheme="majorEastAsia" w:hAnsiTheme="majorHAnsi" w:cstheme="majorBidi"/>
          <w:b/>
          <w:color w:val="454541" w:themeColor="text2" w:themeTint="E6"/>
          <w:sz w:val="44"/>
          <w:szCs w:val="32"/>
        </w:rPr>
        <w:t>Summary</w:t>
      </w:r>
    </w:p>
    <w:p w14:paraId="3B135455" w14:textId="12369E89" w:rsidR="0056637A" w:rsidRDefault="0056637A" w:rsidP="00C0512D">
      <w:pPr>
        <w:keepNext/>
        <w:keepLines/>
        <w:spacing w:before="400" w:after="160"/>
        <w:contextualSpacing/>
        <w:outlineLvl w:val="0"/>
        <w:rPr>
          <w:rFonts w:asciiTheme="majorHAnsi" w:eastAsiaTheme="majorEastAsia" w:hAnsiTheme="majorHAnsi" w:cstheme="majorBidi"/>
          <w:b/>
          <w:color w:val="454541" w:themeColor="text2" w:themeTint="E6"/>
          <w:sz w:val="44"/>
          <w:szCs w:val="32"/>
        </w:rPr>
      </w:pPr>
    </w:p>
    <w:p w14:paraId="5429766B" w14:textId="5931545E" w:rsidR="00110316" w:rsidRDefault="0056637A">
      <w:r>
        <w:t>To conclude, we can come to agree that the ideal age where most people would find love is in their mid twenties. This is the average of all the findings which makes the most sense.</w:t>
      </w:r>
    </w:p>
    <w:sectPr w:rsidR="00110316">
      <w:footerReference w:type="default" r:id="rId8"/>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B663" w14:textId="77777777" w:rsidR="00E634D4" w:rsidRDefault="00E634D4">
      <w:pPr>
        <w:spacing w:after="0" w:line="240" w:lineRule="auto"/>
      </w:pPr>
      <w:r>
        <w:separator/>
      </w:r>
    </w:p>
  </w:endnote>
  <w:endnote w:type="continuationSeparator" w:id="0">
    <w:p w14:paraId="16D64054" w14:textId="77777777" w:rsidR="00E634D4" w:rsidRDefault="00E6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1C74EE5" w14:textId="77777777" w:rsidR="00BC72B9" w:rsidRDefault="004A5574">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31066" w14:textId="77777777" w:rsidR="00E634D4" w:rsidRDefault="00E634D4">
      <w:pPr>
        <w:spacing w:after="0" w:line="240" w:lineRule="auto"/>
      </w:pPr>
      <w:r>
        <w:separator/>
      </w:r>
    </w:p>
  </w:footnote>
  <w:footnote w:type="continuationSeparator" w:id="0">
    <w:p w14:paraId="6FC4545D" w14:textId="77777777" w:rsidR="00E634D4" w:rsidRDefault="00E63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20585">
    <w:abstractNumId w:val="8"/>
  </w:num>
  <w:num w:numId="2" w16cid:durableId="1242258470">
    <w:abstractNumId w:val="8"/>
  </w:num>
  <w:num w:numId="3" w16cid:durableId="1436753751">
    <w:abstractNumId w:val="9"/>
  </w:num>
  <w:num w:numId="4" w16cid:durableId="669260331">
    <w:abstractNumId w:val="8"/>
    <w:lvlOverride w:ilvl="0">
      <w:lvl w:ilvl="0">
        <w:start w:val="1"/>
        <w:numFmt w:val="decimal"/>
        <w:lvlText w:val="%1."/>
        <w:lvlJc w:val="left"/>
        <w:pPr>
          <w:tabs>
            <w:tab w:val="num" w:pos="1080"/>
          </w:tabs>
          <w:ind w:left="1080" w:hanging="360"/>
        </w:pPr>
        <w:rPr>
          <w:rFonts w:hint="default"/>
        </w:rPr>
      </w:lvl>
    </w:lvlOverride>
  </w:num>
  <w:num w:numId="5" w16cid:durableId="1733308469">
    <w:abstractNumId w:val="10"/>
  </w:num>
  <w:num w:numId="6" w16cid:durableId="1022433533">
    <w:abstractNumId w:val="7"/>
  </w:num>
  <w:num w:numId="7" w16cid:durableId="203638646">
    <w:abstractNumId w:val="6"/>
  </w:num>
  <w:num w:numId="8" w16cid:durableId="759831501">
    <w:abstractNumId w:val="5"/>
  </w:num>
  <w:num w:numId="9" w16cid:durableId="1767193993">
    <w:abstractNumId w:val="4"/>
  </w:num>
  <w:num w:numId="10" w16cid:durableId="620502026">
    <w:abstractNumId w:val="3"/>
  </w:num>
  <w:num w:numId="11" w16cid:durableId="1883402931">
    <w:abstractNumId w:val="2"/>
  </w:num>
  <w:num w:numId="12" w16cid:durableId="1406219697">
    <w:abstractNumId w:val="1"/>
  </w:num>
  <w:num w:numId="13" w16cid:durableId="1297031185">
    <w:abstractNumId w:val="0"/>
  </w:num>
  <w:num w:numId="14" w16cid:durableId="1357467500">
    <w:abstractNumId w:val="8"/>
    <w:lvlOverride w:ilvl="0">
      <w:startOverride w:val="1"/>
    </w:lvlOverride>
  </w:num>
  <w:num w:numId="15" w16cid:durableId="1470172534">
    <w:abstractNumId w:val="8"/>
  </w:num>
  <w:num w:numId="16" w16cid:durableId="18711870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D4"/>
    <w:rsid w:val="000D642F"/>
    <w:rsid w:val="00110316"/>
    <w:rsid w:val="001A76ED"/>
    <w:rsid w:val="003A42CA"/>
    <w:rsid w:val="004A5574"/>
    <w:rsid w:val="0056637A"/>
    <w:rsid w:val="006D639D"/>
    <w:rsid w:val="00754D4E"/>
    <w:rsid w:val="008B2CA0"/>
    <w:rsid w:val="008F14A6"/>
    <w:rsid w:val="009537FF"/>
    <w:rsid w:val="00B851E4"/>
    <w:rsid w:val="00BC72B9"/>
    <w:rsid w:val="00CD7230"/>
    <w:rsid w:val="00CE770B"/>
    <w:rsid w:val="00CF1F04"/>
    <w:rsid w:val="00E634D4"/>
    <w:rsid w:val="00EB3219"/>
    <w:rsid w:val="00EB4A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8D9BF"/>
  <w15:chartTrackingRefBased/>
  <w15:docId w15:val="{E8979BD4-44EB-A043-A8D1-091954FA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2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7b80F39596-999A-6D42-8AB7-786C61E63591%7dtf16392100.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{80F39596-999A-6D42-8AB7-786C61E63591}tf16392100.dotx</Template>
  <TotalTime>1</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Motasim Nasir</dc:creator>
  <cp:keywords/>
  <dc:description/>
  <cp:lastModifiedBy>Motasim Nasir</cp:lastModifiedBy>
  <cp:revision>2</cp:revision>
  <dcterms:created xsi:type="dcterms:W3CDTF">2022-08-22T16:33:00Z</dcterms:created>
  <dcterms:modified xsi:type="dcterms:W3CDTF">2022-08-22T16:33:00Z</dcterms:modified>
</cp:coreProperties>
</file>